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42" w:rsidRPr="001F25D2" w:rsidRDefault="00C43D7B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el tata letak"/>
      </w:tblPr>
      <w:tblGrid>
        <w:gridCol w:w="2616"/>
        <w:gridCol w:w="5937"/>
        <w:gridCol w:w="2639"/>
      </w:tblGrid>
      <w:tr w:rsidR="009F61C3" w:rsidRPr="001F25D2" w:rsidTr="00D52EBA">
        <w:trPr>
          <w:trHeight w:val="3005"/>
        </w:trPr>
        <w:tc>
          <w:tcPr>
            <w:tcW w:w="11192" w:type="dxa"/>
            <w:gridSpan w:val="3"/>
            <w:tcMar>
              <w:top w:w="1134" w:type="dxa"/>
            </w:tcMar>
          </w:tcPr>
          <w:p w:rsidR="009F61C3" w:rsidRPr="001F25D2" w:rsidRDefault="00C43D7B" w:rsidP="007C7CFE">
            <w:pPr>
              <w:pStyle w:val="Heading2"/>
              <w:rPr>
                <w:noProof/>
              </w:rPr>
            </w:pPr>
            <w:sdt>
              <w:sdtPr>
                <w:rPr>
                  <w:noProof/>
                </w:rPr>
                <w:id w:val="1252385595"/>
                <w:placeholder>
                  <w:docPart w:val="504A14EBA4F94DCF8EF3147BB2B47783"/>
                </w:placeholder>
                <w:temporary/>
                <w:showingPlcHdr/>
                <w15:appearance w15:val="hidden"/>
              </w:sdtPr>
              <w:sdtEndPr/>
              <w:sdtContent>
                <w:r w:rsidR="00113097" w:rsidRPr="001F25D2">
                  <w:rPr>
                    <w:lang w:bidi="id-ID"/>
                  </w:rPr>
                  <w:t>HADIAH</w:t>
                </w:r>
              </w:sdtContent>
            </w:sdt>
          </w:p>
          <w:p w:rsidR="009F61C3" w:rsidRPr="001F25D2" w:rsidRDefault="00C43D7B" w:rsidP="00113097">
            <w:pPr>
              <w:pStyle w:val="Heading1"/>
            </w:pPr>
            <w:sdt>
              <w:sdtPr>
                <w:rPr>
                  <w:noProof/>
                </w:rPr>
                <w:id w:val="1033928471"/>
                <w:placeholder>
                  <w:docPart w:val="3C0CA18F53F348A081BD217A28BACF02"/>
                </w:placeholder>
                <w:temporary/>
                <w:showingPlcHdr/>
                <w15:appearance w15:val="hidden"/>
              </w:sdtPr>
              <w:sdtEndPr/>
              <w:sdtContent>
                <w:r w:rsidR="00113097" w:rsidRPr="001F25D2">
                  <w:rPr>
                    <w:lang w:bidi="id-ID"/>
                  </w:rPr>
                  <w:t>SPESIAL UNTUK ANDA</w:t>
                </w:r>
              </w:sdtContent>
            </w:sdt>
          </w:p>
          <w:p w:rsidR="009F61C3" w:rsidRPr="001F25D2" w:rsidRDefault="00C43D7B" w:rsidP="0089097D">
            <w:pPr>
              <w:pStyle w:val="Heading3"/>
            </w:pPr>
            <w:sdt>
              <w:sdtPr>
                <w:id w:val="-543136394"/>
                <w:placeholder>
                  <w:docPart w:val="7A6D0D6C4EF445CBB6F3F48D8330F452"/>
                </w:placeholder>
                <w:temporary/>
                <w:showingPlcHdr/>
                <w15:appearance w15:val="hidden"/>
              </w:sdtPr>
              <w:sdtEndPr/>
              <w:sdtContent>
                <w:r w:rsidR="00113097" w:rsidRPr="001F25D2">
                  <w:rPr>
                    <w:lang w:bidi="id-ID"/>
                  </w:rPr>
                  <w:t>Sertifikat ini menandakan Anda berhak menerima hadiah</w:t>
                </w:r>
              </w:sdtContent>
            </w:sdt>
          </w:p>
        </w:tc>
      </w:tr>
      <w:tr w:rsidR="009F61C3" w:rsidRPr="001F25D2" w:rsidTr="00D52EBA">
        <w:trPr>
          <w:trHeight w:val="567"/>
        </w:trPr>
        <w:tc>
          <w:tcPr>
            <w:tcW w:w="2616" w:type="dxa"/>
            <w:vAlign w:val="center"/>
          </w:tcPr>
          <w:p w:rsidR="009F61C3" w:rsidRPr="001F25D2" w:rsidRDefault="009F61C3" w:rsidP="00113097">
            <w:pPr>
              <w:rPr>
                <w:noProof/>
              </w:rPr>
            </w:pPr>
          </w:p>
        </w:tc>
        <w:tc>
          <w:tcPr>
            <w:tcW w:w="5937" w:type="dxa"/>
            <w:shd w:val="clear" w:color="auto" w:fill="FFFFFF" w:themeFill="background1"/>
            <w:vAlign w:val="center"/>
          </w:tcPr>
          <w:p w:rsidR="009F61C3" w:rsidRPr="00D52EBA" w:rsidRDefault="00D52EBA" w:rsidP="0011309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 Juta Rupiah</w:t>
            </w:r>
          </w:p>
        </w:tc>
        <w:tc>
          <w:tcPr>
            <w:tcW w:w="2639" w:type="dxa"/>
            <w:vAlign w:val="center"/>
          </w:tcPr>
          <w:p w:rsidR="009F61C3" w:rsidRPr="001F25D2" w:rsidRDefault="009F61C3" w:rsidP="00113097">
            <w:pPr>
              <w:rPr>
                <w:noProof/>
              </w:rPr>
            </w:pPr>
          </w:p>
        </w:tc>
      </w:tr>
      <w:tr w:rsidR="001111BE" w:rsidRPr="001F25D2" w:rsidTr="00D52EBA">
        <w:trPr>
          <w:trHeight w:val="281"/>
        </w:trPr>
        <w:tc>
          <w:tcPr>
            <w:tcW w:w="2616" w:type="dxa"/>
            <w:vAlign w:val="center"/>
          </w:tcPr>
          <w:p w:rsidR="001111BE" w:rsidRPr="001F25D2" w:rsidRDefault="001111BE" w:rsidP="00113097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5937" w:type="dxa"/>
            <w:vAlign w:val="center"/>
          </w:tcPr>
          <w:p w:rsidR="001111BE" w:rsidRPr="001F25D2" w:rsidRDefault="001111BE" w:rsidP="00113097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639" w:type="dxa"/>
            <w:vAlign w:val="center"/>
          </w:tcPr>
          <w:p w:rsidR="001111BE" w:rsidRPr="001F25D2" w:rsidRDefault="001111BE" w:rsidP="00113097">
            <w:pPr>
              <w:rPr>
                <w:noProof/>
                <w:sz w:val="18"/>
                <w:szCs w:val="18"/>
              </w:rPr>
            </w:pPr>
          </w:p>
        </w:tc>
      </w:tr>
      <w:tr w:rsidR="001111BE" w:rsidRPr="001F25D2" w:rsidTr="00D52EBA">
        <w:trPr>
          <w:trHeight w:val="567"/>
        </w:trPr>
        <w:tc>
          <w:tcPr>
            <w:tcW w:w="2616" w:type="dxa"/>
            <w:vAlign w:val="center"/>
          </w:tcPr>
          <w:p w:rsidR="001111BE" w:rsidRPr="001F25D2" w:rsidRDefault="001111BE" w:rsidP="00113097">
            <w:pPr>
              <w:rPr>
                <w:noProof/>
              </w:rPr>
            </w:pPr>
          </w:p>
        </w:tc>
        <w:tc>
          <w:tcPr>
            <w:tcW w:w="5937" w:type="dxa"/>
            <w:shd w:val="clear" w:color="auto" w:fill="FFFFFF" w:themeFill="background1"/>
            <w:vAlign w:val="center"/>
          </w:tcPr>
          <w:p w:rsidR="001111BE" w:rsidRPr="001F25D2" w:rsidRDefault="00C43D7B" w:rsidP="00113097">
            <w:pPr>
              <w:rPr>
                <w:noProof/>
              </w:rPr>
            </w:pPr>
            <w:sdt>
              <w:sdtPr>
                <w:rPr>
                  <w:rStyle w:val="Emphasis"/>
                </w:rPr>
                <w:id w:val="1306511627"/>
                <w:placeholder>
                  <w:docPart w:val="3CEE59B4075B4765AACD62B665239F77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1111BE" w:rsidRPr="001F25D2">
                  <w:rPr>
                    <w:rStyle w:val="Emphasis"/>
                    <w:lang w:bidi="id-ID"/>
                  </w:rPr>
                  <w:t>Kepada:</w:t>
                </w:r>
              </w:sdtContent>
            </w:sdt>
            <w:r w:rsidR="001111BE" w:rsidRPr="001F25D2">
              <w:rPr>
                <w:noProof/>
                <w:lang w:bidi="id-ID"/>
              </w:rPr>
              <w:t xml:space="preserve"> </w:t>
            </w:r>
            <w:r w:rsidR="00EC16DA">
              <w:rPr>
                <w:noProof/>
                <w:lang w:val="en-US"/>
              </w:rPr>
              <w:t>${nama}</w:t>
            </w:r>
            <w:bookmarkStart w:id="0" w:name="_GoBack"/>
            <w:bookmarkEnd w:id="0"/>
          </w:p>
        </w:tc>
        <w:tc>
          <w:tcPr>
            <w:tcW w:w="2639" w:type="dxa"/>
            <w:vAlign w:val="center"/>
          </w:tcPr>
          <w:p w:rsidR="001111BE" w:rsidRPr="001F25D2" w:rsidRDefault="001111BE" w:rsidP="00113097">
            <w:pPr>
              <w:rPr>
                <w:noProof/>
              </w:rPr>
            </w:pPr>
          </w:p>
        </w:tc>
      </w:tr>
      <w:tr w:rsidR="001111BE" w:rsidRPr="001F25D2" w:rsidTr="00D52EBA">
        <w:trPr>
          <w:trHeight w:val="283"/>
        </w:trPr>
        <w:tc>
          <w:tcPr>
            <w:tcW w:w="2616" w:type="dxa"/>
            <w:vAlign w:val="center"/>
          </w:tcPr>
          <w:p w:rsidR="001111BE" w:rsidRPr="001F25D2" w:rsidRDefault="001111BE" w:rsidP="00113097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5937" w:type="dxa"/>
            <w:vAlign w:val="center"/>
          </w:tcPr>
          <w:p w:rsidR="001111BE" w:rsidRPr="001F25D2" w:rsidRDefault="001111BE" w:rsidP="00113097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639" w:type="dxa"/>
            <w:vAlign w:val="center"/>
          </w:tcPr>
          <w:p w:rsidR="001111BE" w:rsidRPr="001F25D2" w:rsidRDefault="001111BE" w:rsidP="00113097">
            <w:pPr>
              <w:rPr>
                <w:noProof/>
                <w:sz w:val="18"/>
                <w:szCs w:val="18"/>
              </w:rPr>
            </w:pPr>
          </w:p>
        </w:tc>
      </w:tr>
      <w:tr w:rsidR="001111BE" w:rsidRPr="001F25D2" w:rsidTr="00D52EBA">
        <w:trPr>
          <w:trHeight w:val="567"/>
        </w:trPr>
        <w:tc>
          <w:tcPr>
            <w:tcW w:w="2616" w:type="dxa"/>
            <w:vAlign w:val="center"/>
          </w:tcPr>
          <w:p w:rsidR="001111BE" w:rsidRPr="001F25D2" w:rsidRDefault="001111BE" w:rsidP="00113097">
            <w:pPr>
              <w:rPr>
                <w:noProof/>
              </w:rPr>
            </w:pPr>
          </w:p>
        </w:tc>
        <w:tc>
          <w:tcPr>
            <w:tcW w:w="5937" w:type="dxa"/>
            <w:shd w:val="clear" w:color="auto" w:fill="FFFFFF" w:themeFill="background1"/>
            <w:vAlign w:val="center"/>
          </w:tcPr>
          <w:p w:rsidR="001111BE" w:rsidRPr="001F25D2" w:rsidRDefault="00C43D7B" w:rsidP="00113097">
            <w:pPr>
              <w:rPr>
                <w:noProof/>
              </w:rPr>
            </w:pPr>
            <w:sdt>
              <w:sdtPr>
                <w:rPr>
                  <w:rStyle w:val="Emphasis"/>
                </w:rPr>
                <w:id w:val="755555082"/>
                <w:placeholder>
                  <w:docPart w:val="9304971D36164A79812E074C9EA8C0A6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1111BE" w:rsidRPr="001F25D2">
                  <w:rPr>
                    <w:rStyle w:val="Emphasis"/>
                    <w:lang w:bidi="id-ID"/>
                  </w:rPr>
                  <w:t>Dari:</w:t>
                </w:r>
              </w:sdtContent>
            </w:sdt>
            <w:r w:rsidR="001111BE" w:rsidRPr="001F25D2">
              <w:rPr>
                <w:noProof/>
                <w:lang w:bidi="id-ID"/>
              </w:rPr>
              <w:t xml:space="preserve"> </w:t>
            </w:r>
            <w:r w:rsidR="00D52EBA">
              <w:rPr>
                <w:noProof/>
                <w:lang w:val="en-US"/>
              </w:rPr>
              <w:t>PT. Bagi Bagi</w:t>
            </w:r>
          </w:p>
        </w:tc>
        <w:tc>
          <w:tcPr>
            <w:tcW w:w="2639" w:type="dxa"/>
            <w:vAlign w:val="center"/>
          </w:tcPr>
          <w:p w:rsidR="001111BE" w:rsidRPr="001F25D2" w:rsidRDefault="001111BE" w:rsidP="00113097">
            <w:pPr>
              <w:rPr>
                <w:noProof/>
              </w:rPr>
            </w:pPr>
          </w:p>
        </w:tc>
      </w:tr>
      <w:tr w:rsidR="001111BE" w:rsidRPr="001F25D2" w:rsidTr="00D52EBA">
        <w:trPr>
          <w:trHeight w:val="1199"/>
        </w:trPr>
        <w:tc>
          <w:tcPr>
            <w:tcW w:w="2616" w:type="dxa"/>
          </w:tcPr>
          <w:p w:rsidR="001111BE" w:rsidRPr="001F25D2" w:rsidRDefault="001111BE" w:rsidP="00124389">
            <w:pPr>
              <w:rPr>
                <w:noProof/>
              </w:rPr>
            </w:pPr>
          </w:p>
        </w:tc>
        <w:tc>
          <w:tcPr>
            <w:tcW w:w="5937" w:type="dxa"/>
          </w:tcPr>
          <w:p w:rsidR="001111BE" w:rsidRPr="001F25D2" w:rsidRDefault="001111BE" w:rsidP="00124389">
            <w:pPr>
              <w:rPr>
                <w:noProof/>
              </w:rPr>
            </w:pPr>
          </w:p>
        </w:tc>
        <w:tc>
          <w:tcPr>
            <w:tcW w:w="2639" w:type="dxa"/>
          </w:tcPr>
          <w:p w:rsidR="001111BE" w:rsidRPr="001F25D2" w:rsidRDefault="001111BE" w:rsidP="00124389">
            <w:pPr>
              <w:rPr>
                <w:noProof/>
              </w:rPr>
            </w:pPr>
          </w:p>
        </w:tc>
      </w:tr>
    </w:tbl>
    <w:p w:rsidR="009F61C3" w:rsidRPr="001F25D2" w:rsidRDefault="009F61C3"/>
    <w:sectPr w:rsidR="009F61C3" w:rsidRPr="001F25D2" w:rsidSect="00D33BE2">
      <w:pgSz w:w="11906" w:h="16838" w:code="9"/>
      <w:pgMar w:top="113" w:right="357" w:bottom="113" w:left="357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D7B" w:rsidRDefault="00C43D7B" w:rsidP="009F61C3">
      <w:r>
        <w:separator/>
      </w:r>
    </w:p>
  </w:endnote>
  <w:endnote w:type="continuationSeparator" w:id="0">
    <w:p w:rsidR="00C43D7B" w:rsidRDefault="00C43D7B" w:rsidP="009F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he Hand">
    <w:charset w:val="00"/>
    <w:family w:val="script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D7B" w:rsidRDefault="00C43D7B" w:rsidP="009F61C3">
      <w:r>
        <w:separator/>
      </w:r>
    </w:p>
  </w:footnote>
  <w:footnote w:type="continuationSeparator" w:id="0">
    <w:p w:rsidR="00C43D7B" w:rsidRDefault="00C43D7B" w:rsidP="009F6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yMDEyNgJS5mYGBko6SsGpxcWZ+XkgBYa1AOQvR24sAAAA"/>
  </w:docVars>
  <w:rsids>
    <w:rsidRoot w:val="00EC16DA"/>
    <w:rsid w:val="0005307B"/>
    <w:rsid w:val="00056053"/>
    <w:rsid w:val="000636A3"/>
    <w:rsid w:val="000726FD"/>
    <w:rsid w:val="0008402D"/>
    <w:rsid w:val="000C4A3D"/>
    <w:rsid w:val="001111BE"/>
    <w:rsid w:val="00113097"/>
    <w:rsid w:val="00121D53"/>
    <w:rsid w:val="00132C25"/>
    <w:rsid w:val="001D13E4"/>
    <w:rsid w:val="001F25D2"/>
    <w:rsid w:val="001F7DD8"/>
    <w:rsid w:val="00267552"/>
    <w:rsid w:val="00315A08"/>
    <w:rsid w:val="003355A9"/>
    <w:rsid w:val="00387368"/>
    <w:rsid w:val="00441C18"/>
    <w:rsid w:val="0047370B"/>
    <w:rsid w:val="004A16A6"/>
    <w:rsid w:val="004B7353"/>
    <w:rsid w:val="0053742D"/>
    <w:rsid w:val="00592F4D"/>
    <w:rsid w:val="005A5740"/>
    <w:rsid w:val="005D5440"/>
    <w:rsid w:val="005D5534"/>
    <w:rsid w:val="00604217"/>
    <w:rsid w:val="00606292"/>
    <w:rsid w:val="00616444"/>
    <w:rsid w:val="00651BB1"/>
    <w:rsid w:val="0065760A"/>
    <w:rsid w:val="00697A73"/>
    <w:rsid w:val="006F74A4"/>
    <w:rsid w:val="00714B8D"/>
    <w:rsid w:val="00734ACE"/>
    <w:rsid w:val="007A0C17"/>
    <w:rsid w:val="007C7CFE"/>
    <w:rsid w:val="007E5F0B"/>
    <w:rsid w:val="008006D1"/>
    <w:rsid w:val="00804119"/>
    <w:rsid w:val="00835B7A"/>
    <w:rsid w:val="00881DB5"/>
    <w:rsid w:val="0089097D"/>
    <w:rsid w:val="008C42BE"/>
    <w:rsid w:val="008C539F"/>
    <w:rsid w:val="00945870"/>
    <w:rsid w:val="00967828"/>
    <w:rsid w:val="009B5352"/>
    <w:rsid w:val="009F61C3"/>
    <w:rsid w:val="00A84DBD"/>
    <w:rsid w:val="00AA0F75"/>
    <w:rsid w:val="00B94575"/>
    <w:rsid w:val="00BA15F1"/>
    <w:rsid w:val="00C43D7B"/>
    <w:rsid w:val="00C522E0"/>
    <w:rsid w:val="00C55A28"/>
    <w:rsid w:val="00C80FDF"/>
    <w:rsid w:val="00C958C5"/>
    <w:rsid w:val="00D26E7A"/>
    <w:rsid w:val="00D33BE2"/>
    <w:rsid w:val="00D353D8"/>
    <w:rsid w:val="00D52EBA"/>
    <w:rsid w:val="00DE4C0C"/>
    <w:rsid w:val="00E531BB"/>
    <w:rsid w:val="00E605B6"/>
    <w:rsid w:val="00E7586C"/>
    <w:rsid w:val="00E93B9F"/>
    <w:rsid w:val="00EB32BD"/>
    <w:rsid w:val="00EC16DA"/>
    <w:rsid w:val="00EE668B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698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003038" w:themeColor="accent1"/>
        <w:sz w:val="28"/>
        <w:szCs w:val="28"/>
        <w:lang w:val="id-ID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742D"/>
  </w:style>
  <w:style w:type="paragraph" w:styleId="Heading1">
    <w:name w:val="heading 1"/>
    <w:basedOn w:val="Normal"/>
    <w:next w:val="Normal"/>
    <w:link w:val="Heading1Char"/>
    <w:uiPriority w:val="9"/>
    <w:qFormat/>
    <w:rsid w:val="00113097"/>
    <w:pPr>
      <w:spacing w:after="480"/>
      <w:outlineLvl w:val="0"/>
    </w:pPr>
    <w:rPr>
      <w:rFonts w:asciiTheme="majorHAnsi" w:hAnsiTheme="majorHAnsi" w:cs="Times New Roman (Body CS)"/>
      <w:b/>
      <w:bCs/>
      <w:caps/>
      <w:spacing w:val="30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097"/>
    <w:pPr>
      <w:keepNext/>
      <w:keepLines/>
      <w:spacing w:after="120"/>
      <w:outlineLvl w:val="1"/>
    </w:pPr>
    <w:rPr>
      <w:rFonts w:asciiTheme="majorHAnsi" w:eastAsiaTheme="majorEastAsia" w:hAnsiTheme="majorHAnsi" w:cs="Times New Roman (Headings CS)"/>
      <w:caps/>
      <w:spacing w:val="26"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97D"/>
    <w:pPr>
      <w:spacing w:after="360"/>
      <w:outlineLvl w:val="2"/>
    </w:pPr>
    <w:rPr>
      <w:b/>
      <w:bCs/>
      <w:noProof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D353D8"/>
    <w:pPr>
      <w:outlineLvl w:val="3"/>
    </w:pPr>
    <w:rPr>
      <w:rFonts w:ascii="Cambria" w:hAnsi="Cambria"/>
      <w:color w:val="002F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aya1">
    <w:name w:val="Gaya1"/>
    <w:basedOn w:val="TableNormal"/>
    <w:uiPriority w:val="99"/>
    <w:rsid w:val="00592F4D"/>
    <w:rPr>
      <w:rFonts w:ascii="The Hand" w:hAnsi="The Hand"/>
      <w:b/>
    </w:rPr>
    <w:tblPr/>
  </w:style>
  <w:style w:type="table" w:styleId="TableGrid">
    <w:name w:val="Table Grid"/>
    <w:basedOn w:val="TableNormal"/>
    <w:uiPriority w:val="39"/>
    <w:rsid w:val="001D1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3097"/>
    <w:rPr>
      <w:rFonts w:asciiTheme="majorHAnsi" w:eastAsiaTheme="majorEastAsia" w:hAnsiTheme="majorHAnsi" w:cs="Times New Roman (Headings CS)"/>
      <w:caps/>
      <w:spacing w:val="26"/>
      <w:sz w:val="5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3097"/>
    <w:rPr>
      <w:rFonts w:asciiTheme="majorHAnsi" w:hAnsiTheme="majorHAnsi" w:cs="Times New Roman (Body CS)"/>
      <w:b/>
      <w:bCs/>
      <w:caps/>
      <w:spacing w:val="30"/>
      <w:sz w:val="96"/>
      <w:szCs w:val="96"/>
    </w:rPr>
  </w:style>
  <w:style w:type="character" w:customStyle="1" w:styleId="Heading3Char">
    <w:name w:val="Heading 3 Char"/>
    <w:basedOn w:val="DefaultParagraphFont"/>
    <w:link w:val="Heading3"/>
    <w:uiPriority w:val="9"/>
    <w:rsid w:val="0089097D"/>
    <w:rPr>
      <w:b/>
      <w:bCs/>
      <w:noProof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E0"/>
    <w:rPr>
      <w:rFonts w:ascii="Cambria" w:hAnsi="Cambria"/>
      <w:color w:val="002F37"/>
    </w:rPr>
  </w:style>
  <w:style w:type="paragraph" w:styleId="Header">
    <w:name w:val="header"/>
    <w:basedOn w:val="Normal"/>
    <w:link w:val="HeaderChar"/>
    <w:uiPriority w:val="99"/>
    <w:semiHidden/>
    <w:rsid w:val="009F6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2E0"/>
  </w:style>
  <w:style w:type="paragraph" w:styleId="Footer">
    <w:name w:val="footer"/>
    <w:basedOn w:val="Normal"/>
    <w:link w:val="FooterChar"/>
    <w:uiPriority w:val="99"/>
    <w:semiHidden/>
    <w:rsid w:val="009F61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22E0"/>
  </w:style>
  <w:style w:type="character" w:styleId="PlaceholderText">
    <w:name w:val="Placeholder Text"/>
    <w:basedOn w:val="DefaultParagraphFont"/>
    <w:uiPriority w:val="99"/>
    <w:semiHidden/>
    <w:rsid w:val="001111BE"/>
    <w:rPr>
      <w:color w:val="808080"/>
    </w:rPr>
  </w:style>
  <w:style w:type="character" w:styleId="Emphasis">
    <w:name w:val="Emphasis"/>
    <w:basedOn w:val="DefaultParagraphFont"/>
    <w:uiPriority w:val="20"/>
    <w:qFormat/>
    <w:rsid w:val="00EE668B"/>
    <w:rPr>
      <w:i w:val="0"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docmaker\tempSerti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4A14EBA4F94DCF8EF3147BB2B47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DECC7-5788-4BF3-A336-6FCBF309A4E6}"/>
      </w:docPartPr>
      <w:docPartBody>
        <w:p w:rsidR="00000000" w:rsidRDefault="001808FB">
          <w:pPr>
            <w:pStyle w:val="504A14EBA4F94DCF8EF3147BB2B47783"/>
          </w:pPr>
          <w:r w:rsidRPr="001F25D2">
            <w:rPr>
              <w:lang w:bidi="id-ID"/>
            </w:rPr>
            <w:t>HADIAH</w:t>
          </w:r>
        </w:p>
      </w:docPartBody>
    </w:docPart>
    <w:docPart>
      <w:docPartPr>
        <w:name w:val="3C0CA18F53F348A081BD217A28BAC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0363C-0788-4215-9F40-0859FEE0F77F}"/>
      </w:docPartPr>
      <w:docPartBody>
        <w:p w:rsidR="00000000" w:rsidRDefault="001808FB">
          <w:pPr>
            <w:pStyle w:val="3C0CA18F53F348A081BD217A28BACF02"/>
          </w:pPr>
          <w:r w:rsidRPr="001F25D2">
            <w:rPr>
              <w:lang w:bidi="id-ID"/>
            </w:rPr>
            <w:t>SPESIAL UNTUK ANDA</w:t>
          </w:r>
        </w:p>
      </w:docPartBody>
    </w:docPart>
    <w:docPart>
      <w:docPartPr>
        <w:name w:val="7A6D0D6C4EF445CBB6F3F48D8330F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668CE-B5B5-4F84-B46D-36A8631926A5}"/>
      </w:docPartPr>
      <w:docPartBody>
        <w:p w:rsidR="00000000" w:rsidRDefault="001808FB">
          <w:pPr>
            <w:pStyle w:val="7A6D0D6C4EF445CBB6F3F48D8330F452"/>
          </w:pPr>
          <w:r w:rsidRPr="001F25D2">
            <w:rPr>
              <w:lang w:bidi="id-ID"/>
            </w:rPr>
            <w:t>Sertifikat ini menandakan Anda berhak menerima hadiah</w:t>
          </w:r>
        </w:p>
      </w:docPartBody>
    </w:docPart>
    <w:docPart>
      <w:docPartPr>
        <w:name w:val="3CEE59B4075B4765AACD62B665239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50D6F-B8BF-4410-903D-F805E1DF7D9E}"/>
      </w:docPartPr>
      <w:docPartBody>
        <w:p w:rsidR="00000000" w:rsidRDefault="001808FB">
          <w:pPr>
            <w:pStyle w:val="3CEE59B4075B4765AACD62B665239F77"/>
          </w:pPr>
          <w:r w:rsidRPr="001F25D2">
            <w:rPr>
              <w:rStyle w:val="Emphasis"/>
              <w:lang w:bidi="id-ID"/>
            </w:rPr>
            <w:t>Kepada:</w:t>
          </w:r>
        </w:p>
      </w:docPartBody>
    </w:docPart>
    <w:docPart>
      <w:docPartPr>
        <w:name w:val="9304971D36164A79812E074C9EA8C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C50A1-58BB-4916-BFF5-F6B879E4855A}"/>
      </w:docPartPr>
      <w:docPartBody>
        <w:p w:rsidR="00000000" w:rsidRDefault="001808FB">
          <w:pPr>
            <w:pStyle w:val="9304971D36164A79812E074C9EA8C0A6"/>
          </w:pPr>
          <w:r w:rsidRPr="001F25D2">
            <w:rPr>
              <w:rStyle w:val="Emphasis"/>
              <w:lang w:bidi="id-ID"/>
            </w:rPr>
            <w:t>Dari: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he Hand">
    <w:charset w:val="00"/>
    <w:family w:val="script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FB"/>
    <w:rsid w:val="0018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4A14EBA4F94DCF8EF3147BB2B47783">
    <w:name w:val="504A14EBA4F94DCF8EF3147BB2B47783"/>
  </w:style>
  <w:style w:type="paragraph" w:customStyle="1" w:styleId="3C0CA18F53F348A081BD217A28BACF02">
    <w:name w:val="3C0CA18F53F348A081BD217A28BACF02"/>
  </w:style>
  <w:style w:type="paragraph" w:customStyle="1" w:styleId="7A6D0D6C4EF445CBB6F3F48D8330F452">
    <w:name w:val="7A6D0D6C4EF445CBB6F3F48D8330F452"/>
  </w:style>
  <w:style w:type="paragraph" w:customStyle="1" w:styleId="ADFBD8C91F324889A14920626D1C215C">
    <w:name w:val="ADFBD8C91F324889A14920626D1C215C"/>
  </w:style>
  <w:style w:type="character" w:styleId="Emphasis">
    <w:name w:val="Emphasis"/>
    <w:basedOn w:val="DefaultParagraphFont"/>
    <w:uiPriority w:val="20"/>
    <w:qFormat/>
    <w:rPr>
      <w:i w:val="0"/>
      <w:iCs/>
      <w:color w:val="auto"/>
    </w:rPr>
  </w:style>
  <w:style w:type="paragraph" w:customStyle="1" w:styleId="3CEE59B4075B4765AACD62B665239F77">
    <w:name w:val="3CEE59B4075B4765AACD62B665239F77"/>
  </w:style>
  <w:style w:type="paragraph" w:customStyle="1" w:styleId="A5F30C2785D34CEE8CF279BD48B3D3F7">
    <w:name w:val="A5F30C2785D34CEE8CF279BD48B3D3F7"/>
  </w:style>
  <w:style w:type="paragraph" w:customStyle="1" w:styleId="9304971D36164A79812E074C9EA8C0A6">
    <w:name w:val="9304971D36164A79812E074C9EA8C0A6"/>
  </w:style>
  <w:style w:type="paragraph" w:customStyle="1" w:styleId="6B53D53F3AE94A3F968DA3CEC66FDFC1">
    <w:name w:val="6B53D53F3AE94A3F968DA3CEC66FDFC1"/>
  </w:style>
  <w:style w:type="paragraph" w:customStyle="1" w:styleId="7706563853A14F50B313F222C0EA8604">
    <w:name w:val="7706563853A14F50B313F222C0EA8604"/>
  </w:style>
  <w:style w:type="paragraph" w:customStyle="1" w:styleId="047D571643F14A7892A9C41734548CE7">
    <w:name w:val="047D571643F14A7892A9C41734548CE7"/>
  </w:style>
  <w:style w:type="paragraph" w:customStyle="1" w:styleId="162964FDC6F245B98C2261EECAF03194">
    <w:name w:val="162964FDC6F245B98C2261EECAF03194"/>
  </w:style>
  <w:style w:type="paragraph" w:customStyle="1" w:styleId="7E2096A1B43D47EAB9753F442070535D">
    <w:name w:val="7E2096A1B43D47EAB9753F442070535D"/>
  </w:style>
  <w:style w:type="paragraph" w:customStyle="1" w:styleId="677359F37130490A871CC6AC280B42BF">
    <w:name w:val="677359F37130490A871CC6AC280B42BF"/>
  </w:style>
  <w:style w:type="paragraph" w:customStyle="1" w:styleId="3113FD6F986748299B59C31C3F05D0BE">
    <w:name w:val="3113FD6F986748299B59C31C3F05D0BE"/>
  </w:style>
  <w:style w:type="paragraph" w:customStyle="1" w:styleId="4195C2B54A5C4A5CB5F83CAE48C7A74D">
    <w:name w:val="4195C2B54A5C4A5CB5F83CAE48C7A74D"/>
  </w:style>
  <w:style w:type="paragraph" w:customStyle="1" w:styleId="674E9A5D883248D0A211257C06F9BA6F">
    <w:name w:val="674E9A5D883248D0A211257C06F9BA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ift Certificate">
      <a:dk1>
        <a:srgbClr val="000000"/>
      </a:dk1>
      <a:lt1>
        <a:srgbClr val="FFFFFF"/>
      </a:lt1>
      <a:dk2>
        <a:srgbClr val="373545"/>
      </a:dk2>
      <a:lt2>
        <a:srgbClr val="DCD8DC"/>
      </a:lt2>
      <a:accent1>
        <a:srgbClr val="003038"/>
      </a:accent1>
      <a:accent2>
        <a:srgbClr val="A4D8D7"/>
      </a:accent2>
      <a:accent3>
        <a:srgbClr val="827E79"/>
      </a:accent3>
      <a:accent4>
        <a:srgbClr val="C6C3BB"/>
      </a:accent4>
      <a:accent5>
        <a:srgbClr val="00AE9B"/>
      </a:accent5>
      <a:accent6>
        <a:srgbClr val="F4E4DE"/>
      </a:accent6>
      <a:hlink>
        <a:srgbClr val="69A020"/>
      </a:hlink>
      <a:folHlink>
        <a:srgbClr val="8C8C8C"/>
      </a:folHlink>
    </a:clrScheme>
    <a:fontScheme name="Gift certificate">
      <a:majorFont>
        <a:latin typeface="Tw Cen M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68533C-001B-480A-B5B3-6035E4F1BD3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7101C1A-61F5-4E61-9DA0-311711679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743FE7-55A6-4CCA-BCB3-4AE5CE27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tempSertif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2023-01-03T14:14:00Z</dcterms:created>
  <dcterms:modified xsi:type="dcterms:W3CDTF">2023-01-03T14:23:00Z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